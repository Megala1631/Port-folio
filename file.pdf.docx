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ink/ink2.xml" ContentType="application/inkml+xml"/>
  <Override PartName="/word/ink/ink4.xml" ContentType="application/inkml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ink/ink3.xml" ContentType="application/inkml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                                                                        RESUME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Name        :   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 w:eastAsia="en-IN"/>
        </w:rPr>
        <w:t>Megala 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Address   :   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 w:eastAsia="en-IN"/>
        </w:rPr>
        <w:t xml:space="preserve"> kokupparai 2nd Street, Iduvampalayam Tirupur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 w:val="false"/>
          <w:bCs w:val="false"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Phone      :    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 w:eastAsia="en-IN"/>
        </w:rPr>
        <w:t>8438770636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E-mail   :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szCs w:val="24"/>
          <w:lang w:eastAsia="en-IN"/>
        </w:rPr>
        <w:t xml:space="preserve">      </w:t>
      </w:r>
      <w:bookmarkStart w:id="0" w:name="_GoBack"/>
      <w:bookmarkEnd w:id="0"/>
      <w:r>
        <w:rPr>
          <w:rFonts w:ascii="Times New Roman" w:cs="Times New Roman" w:eastAsia="Times New Roman" w:hAnsi="Times New Roman"/>
          <w:b w:val="false"/>
          <w:bCs w:val="false"/>
          <w:sz w:val="28"/>
          <w:szCs w:val="24"/>
          <w:lang w:val="en-US" w:eastAsia="en-IN"/>
        </w:rPr>
        <w:t>megalasuresh1631@gmail.com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L="0" distT="0" distB="0" distR="0">
                <wp:extent cx="951" cy="19050"/>
                <wp:effectExtent l="0" t="0" r="0" b="0"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1" cy="1905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ed="f" stroked="f" style="margin-left:0.0pt;margin-top:0.0pt;width:0.07pt;height:1.5pt;mso-wrap-distance-left:0.0pt;mso-wrap-distance-right:0.0pt;visibility:visible;">
                <w10:anchorlock/>
                <v:stroke on="f" joinstyle="miter" weight="1.0pt"/>
                <v:fill rotate="true"/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>Professional Summary: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 xml:space="preserve">                             </w:t>
      </w: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haracter">
                  <wp:posOffset>551329</wp:posOffset>
                </wp:positionH>
                <wp:positionV relativeFrom="line">
                  <wp:posOffset>258006</wp:posOffset>
                </wp:positionV>
                <wp:extent cx="39598" cy="39597"/>
                <wp:effectExtent l="0" t="0" r="0" b="0"/>
                <wp:wrapNone/>
                <wp:docPr id="1028" name="Object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9598" cy="39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8" filled="f" stroked="f" style="position:absolute;margin-left:43.41pt;margin-top:20.32pt;width:3.12pt;height:3.12pt;z-index:5;mso-position-horizontal-relative:char;mso-position-vertical-relative:line;mso-width-relative:page;mso-height-relative:page;mso-wrap-distance-left:0.0pt;mso-wrap-distance-right:0.0pt;visibility:visible;">
                <v:fill/>
                <o:ink i="AAgdBOQCmAQCAA==&#10;"/>
              </v:shape>
            </w:pict>
          </mc:Fallback>
        </mc:AlternateContent>
      </w:r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  <w:lang w:eastAsia="en-IN"/>
        </w:rPr>
        <w:t>A motivated BCA graduate with a strong foundation in programming ,Data bases and software development.Technical skills , programming proficiency and a passion for technology , showcasing your ability to contribute to a professional environment.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L="0" distT="0" distB="0" distR="0">
                <wp:extent cx="951" cy="19050"/>
                <wp:effectExtent l="0" t="0" r="0" b="0"/>
                <wp:docPr id="1029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1" cy="1905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9" filled="f" stroked="f" style="margin-left:0.0pt;margin-top:0.0pt;width:0.07pt;height:1.5pt;mso-wrap-distance-left:0.0pt;mso-wrap-distance-right:0.0pt;visibility:visible;">
                <w10:anchorlock/>
                <v:stroke on="f" joinstyle="miter" weight="1.0pt"/>
                <v:fill rotate="true"/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>Education: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Bachelor of Computer Applications (BCA)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(2nd Year)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[Bharathiar University] | Expected Graduation: [ 2026]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L="0" distT="0" distB="0" distR="0">
                <wp:extent cx="951" cy="19050"/>
                <wp:effectExtent l="0" t="0" r="0" b="0"/>
                <wp:docPr id="1031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1" cy="1905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1" filled="f" stroked="f" style="margin-left:0.0pt;margin-top:0.0pt;width:0.07pt;height:1.5pt;mso-wrap-distance-left:0.0pt;mso-wrap-distance-right:0.0pt;visibility:visible;">
                <w10:anchorlock/>
                <v:stroke on="f" joinstyle="miter" weight="1.0pt"/>
                <v:fill rotate="true"/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>Skills: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Programming: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Python, HTML, CSS, Java,c++,c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Web designing 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Social media integration,web designing and graphic design 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Tools&amp;Platforms: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IBM SkillsBuild, Infosys Springboard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L="0" distT="0" distB="0" distR="0">
                <wp:extent cx="951" cy="19050"/>
                <wp:effectExtent l="0" t="0" r="0" b="0"/>
                <wp:docPr id="1033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1" cy="1905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3" filled="f" stroked="f" style="margin-left:0.0pt;margin-top:0.0pt;width:0.07pt;height:1.5pt;mso-wrap-distance-left:0.0pt;mso-wrap-distance-right:0.0pt;visibility:visible;">
                <w10:anchorlock/>
                <v:stroke on="f" joinstyle="miter" weight="1.0pt"/>
                <v:fill rotate="true"/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haracter">
                  <wp:posOffset>5061935</wp:posOffset>
                </wp:positionH>
                <wp:positionV relativeFrom="line">
                  <wp:posOffset>35237</wp:posOffset>
                </wp:positionV>
                <wp:extent cx="39597" cy="39598"/>
                <wp:effectExtent l="0" t="0" r="0" b="0"/>
                <wp:wrapNone/>
                <wp:docPr id="1035" name="Object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">
                      <w14:xfrm rot="0">
                        <a:off x="0" y="0"/>
                        <a:ext cx="39597" cy="39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35" filled="f" stroked="f" style="position:absolute;margin-left:398.58pt;margin-top:2.77pt;width:3.12pt;height:3.12pt;z-index:3;mso-position-horizontal-relative:char;mso-position-vertical-relative:line;mso-width-relative:page;mso-height-relative:page;mso-wrap-distance-left:0.0pt;mso-wrap-distance-right:0.0pt;visibility:visible;">
                <v:fill/>
                <o:ink i="AAgdBOQCmAQCAA==&#10;"/>
              </v:shape>
            </w:pict>
          </mc:Fallback>
        </mc:AlternateConten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>Projects</w:t>
      </w: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haracter">
                  <wp:posOffset>4948861</wp:posOffset>
                </wp:positionH>
                <wp:positionV relativeFrom="line">
                  <wp:posOffset>-156972</wp:posOffset>
                </wp:positionV>
                <wp:extent cx="39597" cy="39597"/>
                <wp:effectExtent l="0" t="0" r="0" b="0"/>
                <wp:wrapNone/>
                <wp:docPr id="1036" name="Object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xfrm rot="0">
                        <a:off x="0" y="0"/>
                        <a:ext cx="39597" cy="39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36" filled="f" stroked="f" style="position:absolute;margin-left:389.67pt;margin-top:-12.36pt;width:3.12pt;height:3.12pt;z-index:2;mso-position-horizontal-relative:char;mso-position-vertical-relative:line;mso-width-relative:page;mso-height-relative:page;mso-wrap-distance-left:0.0pt;mso-wrap-distance-right:0.0pt;visibility:visible;">
                <v:fill/>
                <o:ink i="AAgdBOQCmAQCAA==&#10;"/>
              </v:shape>
            </w:pict>
          </mc:Fallback>
        </mc:AlternateContent>
      </w: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>: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IBM SkillsBuild Project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– Worked on [brief description of project, e.g., web development, UI design, etc.]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L="0" distT="0" distB="0" distR="0">
                <wp:extent cx="951" cy="19050"/>
                <wp:effectExtent l="0" t="0" r="0" b="0"/>
                <wp:docPr id="1037" name="Rectangl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1" cy="1905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7" filled="f" stroked="f" style="margin-left:0.0pt;margin-top:0.0pt;width:0.07pt;height:1.5pt;mso-wrap-distance-left:0.0pt;mso-wrap-distance-right:0.0pt;visibility:visible;">
                <w10:anchorlock/>
                <v:stroke on="f" joinstyle="miter" weight="1.0pt"/>
                <v:fill rotate="true"/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</w:p>
    <w:p>
      <w:pPr>
        <w:pStyle w:val="style0"/>
        <w:spacing w:before="100" w:beforeAutospacing="true" w:after="100" w:afterAutospacing="true" w:lineRule="auto" w:line="240"/>
        <w:ind w:firstLine="540" w:firstLineChars="20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ind w:firstLine="540" w:firstLineChars="20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ind w:left="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>Certifications: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Python Course – Infosys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Web Programming – IBM SkillsBuild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web designing Course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L="0" distT="0" distB="0" distR="0">
                <wp:extent cx="951" cy="19050"/>
                <wp:effectExtent l="0" t="0" r="0" b="0"/>
                <wp:docPr id="1039" name="Rectangle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1" cy="1905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9" filled="f" stroked="f" style="margin-left:0.0pt;margin-top:0.0pt;width:0.07pt;height:1.5pt;mso-wrap-distance-left:0.0pt;mso-wrap-distance-right:0.0pt;visibility:visible;">
                <w10:anchorlock/>
                <v:stroke on="f" joinstyle="miter" weight="1.0pt"/>
                <v:fill rotate="true"/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>Extracurricular Activities: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haracter">
                  <wp:posOffset>1376372</wp:posOffset>
                </wp:positionH>
                <wp:positionV relativeFrom="line">
                  <wp:posOffset>-861083</wp:posOffset>
                </wp:positionV>
                <wp:extent cx="39599" cy="39599"/>
                <wp:effectExtent l="0" t="0" r="0" b="0"/>
                <wp:wrapNone/>
                <wp:docPr id="1041" name="Object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xfrm rot="0">
                        <a:off x="0" y="0"/>
                        <a:ext cx="39599" cy="39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41" filled="f" stroked="f" style="position:absolute;margin-left:108.38pt;margin-top:-67.8pt;width:3.12pt;height:3.12pt;z-index:4;mso-position-horizontal-relative:char;mso-position-vertical-relative:line;mso-width-relative:page;mso-height-relative:page;mso-wrap-distance-left:0.0pt;mso-wrap-distance-right:0.0pt;visibility:visible;">
                <v:fill/>
                <o:ink i="AAgdBOQCmAQCAA==&#10;"/>
              </v:shape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  <w:lang w:val="en-US" w:eastAsia="en-IN"/>
        </w:rPr>
        <w:t>Embroidery work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Creating web sites,QR code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Drawing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L="0" distT="0" distB="0" distR="0">
                <wp:extent cx="951" cy="19050"/>
                <wp:effectExtent l="0" t="0" r="0" b="0"/>
                <wp:docPr id="1042" name="Rectangle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1" cy="1905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42" filled="f" stroked="f" style="margin-left:0.0pt;margin-top:0.0pt;width:0.07pt;height:1.5pt;mso-wrap-distance-left:0.0pt;mso-wrap-distance-right:0.0pt;visibility:visible;">
                <w10:anchorlock/>
                <v:stroke on="f" joinstyle="miter" weight="1.0pt"/>
                <v:fill rotate="true"/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!!!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THANK YOU  !!!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5F0D9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E5128A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9702C8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538A61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Droid Sans" w:cs="Latha" w:eastAsia="Droid Sans"/>
      <w:sz w:val="22"/>
      <w:szCs w:val="22"/>
      <w:lang w:val="en-IN" w:bidi="ta-IN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OPPO black body" w:hAnsi="Luxi Sans"/>
      <w:b/>
      <w:sz w:val="32"/>
    </w:rPr>
  </w:style>
  <w:style w:type="paragraph" w:styleId="style3">
    <w:name w:val="heading 3"/>
    <w:basedOn w:val="style0"/>
    <w:next w:val="style3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default="1" w:styleId="style65">
    <w:name w:val="Default Paragraph Font"/>
    <w:next w:val="style65"/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customXml" Target="ink/ink2.xml"/><Relationship Id="rId4" Type="http://schemas.openxmlformats.org/officeDocument/2006/relationships/customXml" Target="ink/ink3.xml"/><Relationship Id="rId9" Type="http://schemas.openxmlformats.org/officeDocument/2006/relationships/theme" Target="theme/theme1.xml"/><Relationship Id="rId5" Type="http://schemas.openxmlformats.org/officeDocument/2006/relationships/customXml" Target="ink/ink4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18:44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18:44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18:44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18:45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7</TotalTime>
  <Words>130</Words>
  <Pages>2</Pages>
  <Characters>872</Characters>
  <Application>WPS Office</Application>
  <Paragraphs>37</Paragraphs>
  <CharactersWithSpaces>1170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2025-03-20T15:56:18Z</dcterms:created>
  <dc:creator>WPS Office</dc:creator>
  <lastModifiedBy>RMX3761</lastModifiedBy>
  <dcterms:modified xsi:type="dcterms:W3CDTF">2025-03-20T15:56:18Z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a6f6e5787f0b445eb565c1e877b39553</vt:lpwstr>
  </property>
</Properties>
</file>